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B747C" w14:textId="77777777" w:rsidR="00F7468F" w:rsidRPr="00C739D5" w:rsidRDefault="00F7468F" w:rsidP="00F7468F">
      <w:pPr>
        <w:pStyle w:val="Title"/>
        <w:rPr>
          <w:color w:val="C9C9C9" w:themeColor="text2" w:themeTint="40"/>
          <w:sz w:val="40"/>
        </w:rPr>
      </w:pPr>
      <w:r w:rsidRPr="00C739D5">
        <w:rPr>
          <w:color w:val="C9C9C9" w:themeColor="text2" w:themeTint="40"/>
          <w:sz w:val="40"/>
        </w:rPr>
        <w:t>BAYOU CLASSIC</w:t>
      </w:r>
    </w:p>
    <w:p w14:paraId="3370BEA5" w14:textId="77777777" w:rsidR="00C323FD" w:rsidRPr="00C739D5" w:rsidRDefault="00F7468F" w:rsidP="00F7468F">
      <w:pPr>
        <w:pStyle w:val="Title"/>
        <w:rPr>
          <w:sz w:val="96"/>
        </w:rPr>
      </w:pPr>
      <w:r w:rsidRPr="00C739D5">
        <w:rPr>
          <w:sz w:val="180"/>
          <w:highlight w:val="darkGray"/>
        </w:rPr>
        <w:t>B</w:t>
      </w:r>
      <w:r w:rsidRPr="00C739D5">
        <w:rPr>
          <w:sz w:val="144"/>
          <w:highlight w:val="darkGray"/>
        </w:rPr>
        <w:t>IZ</w:t>
      </w:r>
      <w:r w:rsidR="00B51BDB" w:rsidRPr="00C739D5">
        <w:rPr>
          <w:sz w:val="180"/>
          <w:highlight w:val="darkGray"/>
        </w:rPr>
        <w:t>t</w:t>
      </w:r>
      <w:r w:rsidR="00B51BDB" w:rsidRPr="00C739D5">
        <w:rPr>
          <w:sz w:val="144"/>
          <w:highlight w:val="darkGray"/>
        </w:rPr>
        <w:t>ech</w:t>
      </w:r>
      <w:r w:rsidR="00B51BDB" w:rsidRPr="00C739D5">
        <w:rPr>
          <w:sz w:val="160"/>
        </w:rPr>
        <w:t xml:space="preserve"> </w:t>
      </w:r>
      <w:r w:rsidR="00B51BDB" w:rsidRPr="00C739D5">
        <w:rPr>
          <w:color w:val="C9C9C9" w:themeColor="text2" w:themeTint="40"/>
          <w:sz w:val="96"/>
        </w:rPr>
        <w:t>Challenge</w:t>
      </w:r>
    </w:p>
    <w:p w14:paraId="6CAAE81F" w14:textId="77777777" w:rsidR="00F7468F" w:rsidRDefault="00F7468F" w:rsidP="00F7468F">
      <w:pPr>
        <w:pStyle w:val="Author"/>
      </w:pPr>
    </w:p>
    <w:p w14:paraId="51A8FDD5" w14:textId="56AE458F" w:rsidR="00C323FD" w:rsidRDefault="00F7468F" w:rsidP="00C739D5">
      <w:pPr>
        <w:pStyle w:val="Subtitle"/>
      </w:pPr>
      <w:r w:rsidRPr="00F7468F">
        <w:rPr>
          <w:color w:val="FF0000"/>
          <w:sz w:val="48"/>
          <w:u w:val="single"/>
        </w:rPr>
        <w:t>CONGRATULATIONS!</w:t>
      </w:r>
      <w:r w:rsidR="00C739D5">
        <w:rPr>
          <w:noProof/>
          <w:lang w:val="en-GB" w:eastAsia="en-GB"/>
        </w:rPr>
        <w:drawing>
          <wp:inline distT="0" distB="0" distL="0" distR="0" wp14:anchorId="2C0B65C0" wp14:editId="6DCDC557">
            <wp:extent cx="4509135" cy="2994691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epcot_illuminations_20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28" cy="30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3C5E" w14:textId="5BE6A355" w:rsidR="00F7468F" w:rsidRDefault="00C739D5">
      <w:pPr>
        <w:pStyle w:val="Author"/>
      </w:pPr>
      <w:r>
        <w:t xml:space="preserve">You have won the 2017 </w:t>
      </w:r>
      <w:proofErr w:type="spellStart"/>
      <w:r>
        <w:t>BizT</w:t>
      </w:r>
      <w:r w:rsidR="00B51BDB">
        <w:t>ech</w:t>
      </w:r>
      <w:proofErr w:type="spellEnd"/>
      <w:r w:rsidR="00B51BDB">
        <w:t xml:space="preserve"> Challenge!</w:t>
      </w:r>
    </w:p>
    <w:p w14:paraId="3A14E65F" w14:textId="77777777" w:rsidR="00C739D5" w:rsidRDefault="00C739D5">
      <w:pPr>
        <w:pStyle w:val="Author"/>
      </w:pPr>
    </w:p>
    <w:p w14:paraId="76AF7137" w14:textId="77777777" w:rsidR="00C739D5" w:rsidRDefault="00C739D5">
      <w:pPr>
        <w:pStyle w:val="Author"/>
      </w:pPr>
    </w:p>
    <w:p w14:paraId="4397305C" w14:textId="77777777" w:rsidR="00C739D5" w:rsidRDefault="00C739D5">
      <w:pPr>
        <w:pStyle w:val="Author"/>
      </w:pPr>
    </w:p>
    <w:p w14:paraId="66BC12CA" w14:textId="77777777" w:rsidR="00C739D5" w:rsidRDefault="00C739D5">
      <w:pPr>
        <w:pStyle w:val="Author"/>
      </w:pPr>
      <w:bookmarkStart w:id="0" w:name="_GoBack"/>
      <w:bookmarkEnd w:id="0"/>
    </w:p>
    <w:p w14:paraId="3A9ABB9D" w14:textId="2A1D8E45" w:rsidR="00C323FD" w:rsidRPr="00C739D5" w:rsidRDefault="00C739D5" w:rsidP="000637CA">
      <w:pPr>
        <w:pStyle w:val="Author"/>
        <w:rPr>
          <w:i/>
        </w:rPr>
      </w:pPr>
      <w:r w:rsidRPr="00C739D5">
        <w:rPr>
          <w:b w:val="0"/>
          <w:bCs/>
          <w:i/>
          <w:color w:val="3E3E3E" w:themeColor="text2" w:themeTint="E6"/>
        </w:rPr>
        <w:t>Thank you for viewing our presentation…</w:t>
      </w:r>
    </w:p>
    <w:sectPr w:rsidR="00C323FD" w:rsidRPr="00C739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7E83" w14:textId="77777777" w:rsidR="0035251D" w:rsidRDefault="0035251D">
      <w:pPr>
        <w:spacing w:after="0" w:line="240" w:lineRule="auto"/>
      </w:pPr>
      <w:r>
        <w:separator/>
      </w:r>
    </w:p>
  </w:endnote>
  <w:endnote w:type="continuationSeparator" w:id="0">
    <w:p w14:paraId="0D0F63DB" w14:textId="77777777" w:rsidR="0035251D" w:rsidRDefault="0035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2CD60" w14:textId="77777777" w:rsidR="00C739D5" w:rsidRDefault="00C739D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4D51A" w14:textId="77777777" w:rsidR="00C323FD" w:rsidRDefault="00DD500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C739D5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64199" w14:textId="77777777" w:rsidR="00C739D5" w:rsidRDefault="00C739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3E63B" w14:textId="77777777" w:rsidR="0035251D" w:rsidRDefault="0035251D">
      <w:pPr>
        <w:spacing w:after="0" w:line="240" w:lineRule="auto"/>
      </w:pPr>
      <w:r>
        <w:separator/>
      </w:r>
    </w:p>
  </w:footnote>
  <w:footnote w:type="continuationSeparator" w:id="0">
    <w:p w14:paraId="54425F91" w14:textId="77777777" w:rsidR="0035251D" w:rsidRDefault="0035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1D1C0" w14:textId="77777777" w:rsidR="00C739D5" w:rsidRDefault="00C739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692D3" w14:textId="77777777" w:rsidR="00C739D5" w:rsidRDefault="00C739D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0EA5A" w14:textId="77777777" w:rsidR="00C739D5" w:rsidRDefault="00C739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B"/>
    <w:rsid w:val="000637CA"/>
    <w:rsid w:val="00252D89"/>
    <w:rsid w:val="0035251D"/>
    <w:rsid w:val="00B51BDB"/>
    <w:rsid w:val="00C323FD"/>
    <w:rsid w:val="00C739D5"/>
    <w:rsid w:val="00CE11F2"/>
    <w:rsid w:val="00DD5006"/>
    <w:rsid w:val="00F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D2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9D5"/>
  </w:style>
  <w:style w:type="paragraph" w:styleId="Heading1">
    <w:name w:val="heading 1"/>
    <w:basedOn w:val="Normal"/>
    <w:next w:val="Normal"/>
    <w:link w:val="Heading1Char"/>
    <w:uiPriority w:val="9"/>
    <w:qFormat/>
    <w:rsid w:val="00C739D5"/>
    <w:pPr>
      <w:pBdr>
        <w:bottom w:val="thinThickSmallGap" w:sz="12" w:space="1" w:color="3DA5A8" w:themeColor="accent2" w:themeShade="BF"/>
      </w:pBdr>
      <w:spacing w:before="400"/>
      <w:jc w:val="center"/>
      <w:outlineLvl w:val="0"/>
    </w:pPr>
    <w:rPr>
      <w:caps/>
      <w:color w:val="296F71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9D5"/>
    <w:pPr>
      <w:pBdr>
        <w:bottom w:val="single" w:sz="4" w:space="1" w:color="286E70" w:themeColor="accent2" w:themeShade="7F"/>
      </w:pBdr>
      <w:spacing w:before="400"/>
      <w:jc w:val="center"/>
      <w:outlineLvl w:val="1"/>
    </w:pPr>
    <w:rPr>
      <w:caps/>
      <w:color w:val="296F71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9D5"/>
    <w:pPr>
      <w:pBdr>
        <w:top w:val="dotted" w:sz="4" w:space="1" w:color="286E70" w:themeColor="accent2" w:themeShade="7F"/>
        <w:bottom w:val="dotted" w:sz="4" w:space="1" w:color="286E70" w:themeColor="accent2" w:themeShade="7F"/>
      </w:pBdr>
      <w:spacing w:before="300"/>
      <w:jc w:val="center"/>
      <w:outlineLvl w:val="2"/>
    </w:pPr>
    <w:rPr>
      <w:caps/>
      <w:color w:val="286E7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9D5"/>
    <w:pPr>
      <w:pBdr>
        <w:bottom w:val="dotted" w:sz="4" w:space="1" w:color="3DA5A8" w:themeColor="accent2" w:themeShade="BF"/>
      </w:pBdr>
      <w:spacing w:after="120"/>
      <w:jc w:val="center"/>
      <w:outlineLvl w:val="3"/>
    </w:pPr>
    <w:rPr>
      <w:caps/>
      <w:color w:val="286E7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9D5"/>
    <w:pPr>
      <w:spacing w:before="320" w:after="120"/>
      <w:jc w:val="center"/>
      <w:outlineLvl w:val="4"/>
    </w:pPr>
    <w:rPr>
      <w:caps/>
      <w:color w:val="286E7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9D5"/>
    <w:pPr>
      <w:spacing w:after="120"/>
      <w:jc w:val="center"/>
      <w:outlineLvl w:val="5"/>
    </w:pPr>
    <w:rPr>
      <w:caps/>
      <w:color w:val="3DA5A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9D5"/>
    <w:pPr>
      <w:spacing w:after="120"/>
      <w:jc w:val="center"/>
      <w:outlineLvl w:val="6"/>
    </w:pPr>
    <w:rPr>
      <w:i/>
      <w:iCs/>
      <w:caps/>
      <w:color w:val="3DA5A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9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9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D5"/>
    <w:rPr>
      <w:caps/>
      <w:color w:val="296F71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9D5"/>
    <w:rPr>
      <w:caps/>
      <w:color w:val="296F71" w:themeColor="accent2" w:themeShade="80"/>
      <w:spacing w:val="15"/>
      <w:sz w:val="24"/>
      <w:szCs w:val="24"/>
    </w:rPr>
  </w:style>
  <w:style w:type="paragraph" w:styleId="ListBullet">
    <w:name w:val="List Bullet"/>
    <w:basedOn w:val="Normal"/>
    <w:uiPriority w:val="12"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739D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39D5"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39D5"/>
    <w:rPr>
      <w:caps/>
      <w:color w:val="286E7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9D5"/>
    <w:rPr>
      <w:caps/>
      <w:color w:val="286E7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9D5"/>
    <w:rPr>
      <w:caps/>
      <w:color w:val="286E7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9D5"/>
    <w:rPr>
      <w:caps/>
      <w:color w:val="3DA5A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9D5"/>
    <w:rPr>
      <w:i/>
      <w:iCs/>
      <w:caps/>
      <w:color w:val="3DA5A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9D5"/>
    <w:rPr>
      <w:caps/>
      <w:spacing w:val="10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9D5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C739D5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D5"/>
    <w:pPr>
      <w:pBdr>
        <w:top w:val="dotted" w:sz="2" w:space="10" w:color="296F71" w:themeColor="accent2" w:themeShade="80"/>
        <w:bottom w:val="dotted" w:sz="2" w:space="4" w:color="296F71" w:themeColor="accent2" w:themeShade="80"/>
      </w:pBdr>
      <w:spacing w:before="160" w:line="300" w:lineRule="auto"/>
      <w:ind w:left="1440" w:right="1440"/>
    </w:pPr>
    <w:rPr>
      <w:caps/>
      <w:color w:val="286E7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D5"/>
    <w:rPr>
      <w:caps/>
      <w:color w:val="286E70" w:themeColor="accent2" w:themeShade="7F"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C739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739D5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739D5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uiPriority w:val="21"/>
    <w:qFormat/>
    <w:rsid w:val="00C739D5"/>
    <w:rPr>
      <w:i/>
      <w:iCs/>
      <w:caps/>
      <w:spacing w:val="10"/>
      <w:sz w:val="20"/>
      <w:szCs w:val="20"/>
    </w:rPr>
  </w:style>
  <w:style w:type="character" w:styleId="IntenseReference">
    <w:name w:val="Intense Reference"/>
    <w:uiPriority w:val="32"/>
    <w:qFormat/>
    <w:rsid w:val="00C739D5"/>
    <w:rPr>
      <w:rFonts w:asciiTheme="minorHAnsi" w:eastAsiaTheme="minorEastAsia" w:hAnsiTheme="minorHAnsi" w:cstheme="minorBidi"/>
      <w:b/>
      <w:bCs/>
      <w:i/>
      <w:iCs/>
      <w:color w:val="286E70" w:themeColor="accent2" w:themeShade="7F"/>
    </w:rPr>
  </w:style>
  <w:style w:type="character" w:styleId="Strong">
    <w:name w:val="Strong"/>
    <w:uiPriority w:val="22"/>
    <w:qFormat/>
    <w:rsid w:val="00C739D5"/>
    <w:rPr>
      <w:b/>
      <w:bCs/>
      <w:color w:val="3DA5A8" w:themeColor="accent2" w:themeShade="BF"/>
      <w:spacing w:val="5"/>
    </w:rPr>
  </w:style>
  <w:style w:type="character" w:styleId="SubtleEmphasis">
    <w:name w:val="Subtle Emphasis"/>
    <w:uiPriority w:val="19"/>
    <w:qFormat/>
    <w:rsid w:val="00C739D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739D5"/>
    <w:rPr>
      <w:rFonts w:asciiTheme="minorHAnsi" w:eastAsiaTheme="minorEastAsia" w:hAnsiTheme="minorHAnsi" w:cstheme="minorBidi"/>
      <w:i/>
      <w:iCs/>
      <w:color w:val="286E70" w:themeColor="accent2" w:themeShade="7F"/>
    </w:rPr>
  </w:style>
  <w:style w:type="character" w:styleId="BookTitle">
    <w:name w:val="Book Title"/>
    <w:uiPriority w:val="33"/>
    <w:qFormat/>
    <w:rsid w:val="00C739D5"/>
    <w:rPr>
      <w:caps/>
      <w:color w:val="286E70" w:themeColor="accent2" w:themeShade="7F"/>
      <w:spacing w:val="5"/>
      <w:u w:color="286E70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39D5"/>
    <w:pPr>
      <w:pBdr>
        <w:top w:val="dotted" w:sz="2" w:space="1" w:color="296F71" w:themeColor="accent2" w:themeShade="80"/>
        <w:bottom w:val="dotted" w:sz="2" w:space="6" w:color="296F71" w:themeColor="accent2" w:themeShade="80"/>
      </w:pBdr>
      <w:spacing w:before="500" w:after="300" w:line="240" w:lineRule="auto"/>
      <w:jc w:val="center"/>
    </w:pPr>
    <w:rPr>
      <w:caps/>
      <w:color w:val="296F71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739D5"/>
    <w:rPr>
      <w:caps/>
      <w:color w:val="296F71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9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739D5"/>
    <w:rPr>
      <w:caps/>
      <w:spacing w:val="2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600" w:after="240"/>
    </w:pPr>
    <w:rPr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pPr>
      <w:numPr>
        <w:numId w:val="16"/>
      </w:numPr>
    </w:pPr>
    <w:rPr>
      <w:i/>
    </w:rPr>
  </w:style>
  <w:style w:type="paragraph" w:styleId="NoSpacing">
    <w:name w:val="No Spacing"/>
    <w:basedOn w:val="Normal"/>
    <w:link w:val="NoSpacingChar"/>
    <w:uiPriority w:val="1"/>
    <w:qFormat/>
    <w:rsid w:val="00C739D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739D5"/>
  </w:style>
  <w:style w:type="paragraph" w:customStyle="1" w:styleId="PersonalName">
    <w:name w:val="Personal Name"/>
    <w:basedOn w:val="Title"/>
    <w:rsid w:val="00C739D5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/Library/Containers/com.microsoft.Word/Data/Library/Caches/1033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DD6AD985-D458-3649-9B6E-F54B70C8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10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KERWAN ANTOINE</dc:creator>
  <cp:keywords/>
  <dc:description/>
  <cp:lastModifiedBy>KERWAN ANTOINE</cp:lastModifiedBy>
  <cp:revision>2</cp:revision>
  <dcterms:created xsi:type="dcterms:W3CDTF">2017-11-23T22:10:00Z</dcterms:created>
  <dcterms:modified xsi:type="dcterms:W3CDTF">2017-11-23T22:31:00Z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